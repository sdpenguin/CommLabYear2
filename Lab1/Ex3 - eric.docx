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393" w:rsidRDefault="00FD0393" w:rsidP="00FD0393">
      <w:pPr>
        <w:rPr>
          <w:rFonts w:eastAsiaTheme="minorEastAsia"/>
        </w:rPr>
      </w:pPr>
      <w:r>
        <w:rPr>
          <w:rFonts w:eastAsiaTheme="minorEastAsia"/>
        </w:rPr>
        <w:t>Ex3.Waveforms</w:t>
      </w:r>
    </w:p>
    <w:p w:rsidR="00FD0393" w:rsidRDefault="00FD0393" w:rsidP="00FD0393">
      <w:pPr>
        <w:rPr>
          <w:rFonts w:eastAsiaTheme="minorEastAsia"/>
        </w:rPr>
      </w:pPr>
    </w:p>
    <w:p w:rsidR="00FD0393" w:rsidRDefault="00FD0393" w:rsidP="00FD0393">
      <w:pPr>
        <w:rPr>
          <w:rFonts w:eastAsiaTheme="minorEastAsia"/>
        </w:rPr>
      </w:pPr>
      <w:r>
        <w:rPr>
          <w:noProof/>
          <w:lang w:eastAsia="en-GB"/>
        </w:rPr>
        <w:drawing>
          <wp:inline distT="0" distB="0" distL="0" distR="0" wp14:anchorId="43F0FCB7" wp14:editId="0F1BCA88">
            <wp:extent cx="6413500" cy="401002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283" t="13000" r="18901" b="14616"/>
                    <a:stretch/>
                  </pic:blipFill>
                  <pic:spPr bwMode="auto">
                    <a:xfrm>
                      <a:off x="0" y="0"/>
                      <a:ext cx="6426535" cy="401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393" w:rsidRDefault="00FD0393" w:rsidP="00FD0393">
      <w:pPr>
        <w:rPr>
          <w:rFonts w:eastAsiaTheme="minorEastAsia"/>
        </w:rPr>
      </w:pPr>
    </w:p>
    <w:p w:rsidR="00FD0393" w:rsidRDefault="00FD0393" w:rsidP="00FD0393">
      <w:pPr>
        <w:rPr>
          <w:rFonts w:eastAsiaTheme="minorEastAsia"/>
        </w:rPr>
      </w:pPr>
    </w:p>
    <w:p w:rsidR="00FD0393" w:rsidRDefault="00FD0393" w:rsidP="00FD0393">
      <w:pPr>
        <w:rPr>
          <w:rFonts w:eastAsiaTheme="minorEastAsia"/>
        </w:rPr>
      </w:pPr>
    </w:p>
    <w:p w:rsidR="00FD0393" w:rsidRDefault="00FD0393" w:rsidP="00FD0393">
      <w:pPr>
        <w:rPr>
          <w:rFonts w:eastAsiaTheme="minorEastAsia"/>
        </w:rPr>
      </w:pPr>
      <w:r>
        <w:rPr>
          <w:noProof/>
          <w:lang w:eastAsia="en-GB"/>
        </w:rPr>
        <w:lastRenderedPageBreak/>
        <w:drawing>
          <wp:inline distT="0" distB="0" distL="0" distR="0" wp14:anchorId="383572E9" wp14:editId="758634A0">
            <wp:extent cx="6057900" cy="490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15" t="10046" r="26545" b="9002"/>
                    <a:stretch/>
                  </pic:blipFill>
                  <pic:spPr bwMode="auto">
                    <a:xfrm>
                      <a:off x="0" y="0"/>
                      <a:ext cx="6078169" cy="4921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393" w:rsidRDefault="00FD0393" w:rsidP="00FD0393">
      <w:pPr>
        <w:rPr>
          <w:rFonts w:eastAsiaTheme="minorEastAsia"/>
        </w:rPr>
      </w:pPr>
    </w:p>
    <w:p w:rsidR="00FD0393" w:rsidRDefault="00FD0393" w:rsidP="00FD0393">
      <w:pPr>
        <w:rPr>
          <w:rFonts w:eastAsiaTheme="minorEastAsia"/>
        </w:rPr>
      </w:pPr>
    </w:p>
    <w:p w:rsidR="00FD0393" w:rsidRDefault="00FD0393" w:rsidP="00FD0393">
      <w:pPr>
        <w:rPr>
          <w:rFonts w:eastAsiaTheme="minorEastAsia"/>
        </w:rPr>
      </w:pPr>
    </w:p>
    <w:p w:rsidR="00FD0393" w:rsidRDefault="00FD0393" w:rsidP="00FD0393">
      <w:pPr>
        <w:rPr>
          <w:rFonts w:eastAsiaTheme="minorEastAsia"/>
        </w:rPr>
      </w:pPr>
    </w:p>
    <w:p w:rsidR="00FD0393" w:rsidRDefault="00FD0393" w:rsidP="00FD0393">
      <w:pPr>
        <w:rPr>
          <w:rFonts w:eastAsiaTheme="minorEastAsia"/>
        </w:rPr>
      </w:pPr>
    </w:p>
    <w:p w:rsidR="00FD0393" w:rsidRDefault="00FD0393" w:rsidP="00FD0393">
      <w:pPr>
        <w:rPr>
          <w:rFonts w:eastAsiaTheme="minorEastAsia"/>
        </w:rPr>
      </w:pPr>
    </w:p>
    <w:p w:rsidR="00FD0393" w:rsidRDefault="00FD0393" w:rsidP="00FD0393">
      <w:pPr>
        <w:rPr>
          <w:rFonts w:eastAsiaTheme="minorEastAsia"/>
        </w:rPr>
      </w:pPr>
    </w:p>
    <w:p w:rsidR="00FD0393" w:rsidRDefault="00FD0393" w:rsidP="00FD0393">
      <w:pPr>
        <w:rPr>
          <w:rFonts w:eastAsiaTheme="minorEastAsia"/>
        </w:rPr>
      </w:pPr>
    </w:p>
    <w:p w:rsidR="00FD0393" w:rsidRDefault="00FD0393" w:rsidP="00FD0393">
      <w:pPr>
        <w:rPr>
          <w:rFonts w:eastAsiaTheme="minorEastAsia"/>
        </w:rPr>
      </w:pPr>
    </w:p>
    <w:p w:rsidR="00FD0393" w:rsidRDefault="00FD0393" w:rsidP="00FD0393">
      <w:pPr>
        <w:rPr>
          <w:rFonts w:eastAsiaTheme="minorEastAsia"/>
        </w:rPr>
      </w:pPr>
    </w:p>
    <w:p w:rsidR="00FD0393" w:rsidRDefault="00FD0393" w:rsidP="00FD0393">
      <w:pPr>
        <w:rPr>
          <w:rFonts w:eastAsiaTheme="minorEastAsia"/>
        </w:rPr>
      </w:pPr>
    </w:p>
    <w:p w:rsidR="00FD0393" w:rsidRDefault="00FD0393" w:rsidP="00FD0393">
      <w:pPr>
        <w:rPr>
          <w:rFonts w:eastAsiaTheme="minorEastAsia"/>
        </w:rPr>
      </w:pPr>
    </w:p>
    <w:p w:rsidR="00FD0393" w:rsidRDefault="00FD0393" w:rsidP="00FD0393">
      <w:pPr>
        <w:rPr>
          <w:rFonts w:eastAsiaTheme="minorEastAsia"/>
        </w:rPr>
      </w:pPr>
    </w:p>
    <w:p w:rsidR="00FD0393" w:rsidRDefault="00FD0393" w:rsidP="00FD0393">
      <w:pPr>
        <w:rPr>
          <w:rFonts w:eastAsiaTheme="minorEastAsia"/>
        </w:rPr>
      </w:pPr>
    </w:p>
    <w:p w:rsidR="00FD0393" w:rsidRDefault="00FD0393" w:rsidP="00FD0393">
      <w:pPr>
        <w:rPr>
          <w:rFonts w:eastAsiaTheme="minorEastAsia"/>
        </w:rPr>
      </w:pPr>
      <w:r>
        <w:rPr>
          <w:rFonts w:eastAsiaTheme="minorEastAsia"/>
        </w:rPr>
        <w:t>Adjusting the parameter of the filter, we can have a single sine wave at frequency 30 HZ.</w:t>
      </w:r>
    </w:p>
    <w:p w:rsidR="00FD0393" w:rsidRDefault="00FD0393" w:rsidP="00FD0393">
      <w:pPr>
        <w:rPr>
          <w:rFonts w:eastAsiaTheme="minorEastAsia"/>
        </w:rPr>
      </w:pPr>
      <w:r>
        <w:rPr>
          <w:rFonts w:eastAsiaTheme="minorEastAsia"/>
        </w:rPr>
        <w:t>This is done by changing the Butterworth low-pass filter into a band-pass filter with low cut-off frequency at 20HZ and high cut-off frequency at 40HZ. Therefore from the PSD we can see that only the 30HZ sine wave component retained and other two are filtered out.</w:t>
      </w:r>
    </w:p>
    <w:p w:rsidR="00FD0393" w:rsidRDefault="00FD0393" w:rsidP="00FD0393">
      <w:pPr>
        <w:rPr>
          <w:rFonts w:eastAsiaTheme="minorEastAsia"/>
        </w:rPr>
      </w:pPr>
    </w:p>
    <w:p w:rsidR="00FD0393" w:rsidRDefault="00FD0393" w:rsidP="00FD0393">
      <w:pPr>
        <w:rPr>
          <w:rFonts w:eastAsiaTheme="minorEastAsia"/>
        </w:rPr>
      </w:pPr>
    </w:p>
    <w:p w:rsidR="00FD0393" w:rsidRDefault="00FD0393" w:rsidP="00FD0393">
      <w:pPr>
        <w:rPr>
          <w:rFonts w:eastAsiaTheme="minorEastAsia"/>
        </w:rPr>
      </w:pPr>
      <w:r>
        <w:rPr>
          <w:noProof/>
          <w:lang w:eastAsia="en-GB"/>
        </w:rPr>
        <w:drawing>
          <wp:inline distT="0" distB="0" distL="0" distR="0" wp14:anchorId="389DD21D" wp14:editId="19928345">
            <wp:extent cx="6110600" cy="492442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283" t="11818" r="26213" b="7228"/>
                    <a:stretch/>
                  </pic:blipFill>
                  <pic:spPr bwMode="auto">
                    <a:xfrm>
                      <a:off x="0" y="0"/>
                      <a:ext cx="6125406" cy="4936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393" w:rsidRDefault="00FD0393" w:rsidP="00FD0393">
      <w:pPr>
        <w:rPr>
          <w:rFonts w:eastAsiaTheme="minorEastAsia"/>
        </w:rPr>
      </w:pPr>
      <w:bookmarkStart w:id="0" w:name="_GoBack"/>
      <w:bookmarkEnd w:id="0"/>
    </w:p>
    <w:p w:rsidR="00FD0393" w:rsidRDefault="00FD0393" w:rsidP="00FD0393">
      <w:pPr>
        <w:rPr>
          <w:rFonts w:eastAsiaTheme="minorEastAsia"/>
        </w:rPr>
      </w:pPr>
    </w:p>
    <w:p w:rsidR="00FD0393" w:rsidRPr="002020CB" w:rsidRDefault="00FD0393" w:rsidP="00FD0393">
      <w:pPr>
        <w:rPr>
          <w:rFonts w:eastAsiaTheme="minorEastAsia"/>
        </w:rPr>
      </w:pPr>
    </w:p>
    <w:p w:rsidR="0060185B" w:rsidRDefault="0060185B"/>
    <w:sectPr w:rsidR="00601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93"/>
    <w:rsid w:val="0060185B"/>
    <w:rsid w:val="00FD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702D7-C008-4151-B09D-2BBA5F6D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33B7D7FC</Template>
  <TotalTime>3</TotalTime>
  <Pages>3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Qirui</dc:creator>
  <cp:keywords/>
  <dc:description/>
  <cp:lastModifiedBy>Peng, Qirui</cp:lastModifiedBy>
  <cp:revision>1</cp:revision>
  <dcterms:created xsi:type="dcterms:W3CDTF">2017-01-25T15:18:00Z</dcterms:created>
  <dcterms:modified xsi:type="dcterms:W3CDTF">2017-01-25T15:21:00Z</dcterms:modified>
</cp:coreProperties>
</file>