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85B" w:rsidRPr="00AD218C" w:rsidRDefault="00AD218C">
      <w:pPr>
        <w:rPr>
          <w:sz w:val="32"/>
          <w:szCs w:val="32"/>
        </w:rPr>
      </w:pPr>
      <w:r w:rsidRPr="00AD218C">
        <w:rPr>
          <w:sz w:val="32"/>
          <w:szCs w:val="32"/>
        </w:rPr>
        <w:t>Lab 2</w:t>
      </w:r>
    </w:p>
    <w:p w:rsidR="00AD218C" w:rsidRDefault="00AD218C"/>
    <w:p w:rsidR="00AD218C" w:rsidRDefault="00AD218C">
      <w:pPr>
        <w:rPr>
          <w:sz w:val="28"/>
          <w:szCs w:val="28"/>
        </w:rPr>
      </w:pPr>
      <w:r w:rsidRPr="00AD218C">
        <w:rPr>
          <w:sz w:val="28"/>
          <w:szCs w:val="28"/>
        </w:rPr>
        <w:t>Ex1. AM Modulator</w:t>
      </w:r>
    </w:p>
    <w:p w:rsidR="00AD218C" w:rsidRDefault="00AD218C">
      <w:pPr>
        <w:rPr>
          <w:sz w:val="28"/>
          <w:szCs w:val="28"/>
        </w:rPr>
      </w:pPr>
    </w:p>
    <w:p w:rsidR="00AD218C" w:rsidRDefault="00AD218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AM(</w:t>
      </w:r>
      <w:proofErr w:type="gramEnd"/>
      <w:r>
        <w:rPr>
          <w:sz w:val="28"/>
          <w:szCs w:val="28"/>
        </w:rPr>
        <w:t>Amplitude modulation) uses the basic relation:</w:t>
      </w:r>
    </w:p>
    <w:p w:rsidR="00AD218C" w:rsidRDefault="00AD218C">
      <w:r>
        <w:rPr>
          <w:rFonts w:ascii="Cambria Math" w:hAnsi="Cambria Math" w:cs="Cambria Math"/>
        </w:rPr>
        <w:t>𝒔</w:t>
      </w:r>
      <w:r>
        <w:t>(</w:t>
      </w:r>
      <w:r>
        <w:rPr>
          <w:rFonts w:ascii="Cambria Math" w:hAnsi="Cambria Math" w:cs="Cambria Math"/>
        </w:rPr>
        <w:t>𝒕</w:t>
      </w:r>
      <w:r>
        <w:t>) = [</w:t>
      </w:r>
      <w:r>
        <w:rPr>
          <w:rFonts w:ascii="Cambria Math" w:hAnsi="Cambria Math" w:cs="Cambria Math"/>
        </w:rPr>
        <w:t>𝑨𝒄</w:t>
      </w:r>
      <w:r>
        <w:t xml:space="preserve"> + </w:t>
      </w:r>
      <w:r>
        <w:rPr>
          <w:rFonts w:ascii="Cambria Math" w:hAnsi="Cambria Math" w:cs="Cambria Math"/>
        </w:rPr>
        <w:t>𝑨𝒎𝐜𝐨𝐬</w:t>
      </w:r>
      <w:r>
        <w:t>(</w:t>
      </w:r>
      <w:r>
        <w:rPr>
          <w:rFonts w:ascii="Cambria Math" w:hAnsi="Cambria Math" w:cs="Cambria Math"/>
        </w:rPr>
        <w:t>𝟐𝝅𝒇𝒎𝒕</w:t>
      </w:r>
      <w:r>
        <w:t>)]</w:t>
      </w:r>
      <w:r>
        <w:rPr>
          <w:rFonts w:ascii="Cambria Math" w:hAnsi="Cambria Math" w:cs="Cambria Math"/>
        </w:rPr>
        <w:t>𝐜𝐨𝐬</w:t>
      </w:r>
      <w:r>
        <w:t>(</w:t>
      </w:r>
      <w:r>
        <w:rPr>
          <w:rFonts w:ascii="Cambria Math" w:hAnsi="Cambria Math" w:cs="Cambria Math"/>
        </w:rPr>
        <w:t>𝟐𝝅𝒇𝒄𝒕</w:t>
      </w:r>
      <w:r>
        <w:t>)</w:t>
      </w:r>
    </w:p>
    <w:p w:rsidR="00AD218C" w:rsidRDefault="00AD218C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fm</w:t>
      </w:r>
      <w:proofErr w:type="spellEnd"/>
      <w:r>
        <w:rPr>
          <w:sz w:val="28"/>
          <w:szCs w:val="28"/>
        </w:rPr>
        <w:t xml:space="preserve"> is the frequency of message signal; fc is that of carrier signal.</w:t>
      </w:r>
    </w:p>
    <w:p w:rsidR="00AD218C" w:rsidRDefault="00AD218C">
      <w:pPr>
        <w:rPr>
          <w:sz w:val="28"/>
          <w:szCs w:val="28"/>
        </w:rPr>
      </w:pPr>
      <w:r>
        <w:rPr>
          <w:sz w:val="28"/>
          <w:szCs w:val="28"/>
        </w:rPr>
        <w:t xml:space="preserve">Ac and Am are amplitude of carrier and message signals. </w:t>
      </w:r>
    </w:p>
    <w:p w:rsidR="00AD218C" w:rsidRDefault="00AD218C">
      <w:pPr>
        <w:rPr>
          <w:sz w:val="28"/>
          <w:szCs w:val="28"/>
        </w:rPr>
      </w:pPr>
    </w:p>
    <w:p w:rsidR="00AD218C" w:rsidRDefault="00AD218C">
      <w:pPr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AA73B90" wp14:editId="4CA4B3DE">
            <wp:extent cx="5514975" cy="419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114" t="25409" r="39674" b="24365"/>
                    <a:stretch/>
                  </pic:blipFill>
                  <pic:spPr bwMode="auto">
                    <a:xfrm>
                      <a:off x="0" y="0"/>
                      <a:ext cx="5514975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18C" w:rsidRDefault="00AD218C">
      <w:pPr>
        <w:rPr>
          <w:sz w:val="28"/>
          <w:szCs w:val="28"/>
        </w:rPr>
      </w:pPr>
    </w:p>
    <w:p w:rsidR="00AD218C" w:rsidRDefault="00AD218C">
      <w:pPr>
        <w:rPr>
          <w:sz w:val="28"/>
          <w:szCs w:val="28"/>
        </w:rPr>
      </w:pPr>
    </w:p>
    <w:p w:rsidR="00AD218C" w:rsidRDefault="00AD218C" w:rsidP="00AD218C">
      <w:pPr>
        <w:rPr>
          <w:sz w:val="28"/>
          <w:szCs w:val="28"/>
        </w:rPr>
      </w:pPr>
      <w:r>
        <w:rPr>
          <w:sz w:val="28"/>
          <w:szCs w:val="28"/>
        </w:rPr>
        <w:t>Obtain the waveforms of carrier and message signals and corresponding PSD.</w:t>
      </w:r>
    </w:p>
    <w:p w:rsidR="00AD218C" w:rsidRDefault="00AD218C">
      <w:pPr>
        <w:rPr>
          <w:sz w:val="28"/>
          <w:szCs w:val="28"/>
        </w:rPr>
      </w:pPr>
    </w:p>
    <w:p w:rsidR="00AD218C" w:rsidRDefault="00AD218C">
      <w:pPr>
        <w:rPr>
          <w:sz w:val="28"/>
          <w:szCs w:val="28"/>
        </w:rPr>
      </w:pPr>
    </w:p>
    <w:p w:rsidR="00AD218C" w:rsidRPr="00AD218C" w:rsidRDefault="00AD218C">
      <w:pPr>
        <w:rPr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7BC47ED6" wp14:editId="4E3FAABF">
            <wp:extent cx="564832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773" t="17432" r="28872" b="12251"/>
                    <a:stretch/>
                  </pic:blipFill>
                  <pic:spPr bwMode="auto">
                    <a:xfrm>
                      <a:off x="0" y="0"/>
                      <a:ext cx="5648325" cy="431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18C" w:rsidRDefault="00390A28">
      <w:r>
        <w:t>Obtain the AM waveform with modulation index 1.</w:t>
      </w:r>
    </w:p>
    <w:p w:rsidR="00AD218C" w:rsidRDefault="00390A28">
      <w:r>
        <w:rPr>
          <w:noProof/>
          <w:lang w:eastAsia="en-GB"/>
        </w:rPr>
        <w:drawing>
          <wp:inline distT="0" distB="0" distL="0" distR="0" wp14:anchorId="777CF891" wp14:editId="554F8A18">
            <wp:extent cx="520065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083" t="24523" r="38843" b="39728"/>
                    <a:stretch/>
                  </pic:blipFill>
                  <pic:spPr bwMode="auto">
                    <a:xfrm>
                      <a:off x="0" y="0"/>
                      <a:ext cx="5229660" cy="329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4FB" w:rsidRDefault="00B314FB"/>
    <w:p w:rsidR="00B314FB" w:rsidRDefault="00B314FB"/>
    <w:p w:rsidR="00B314FB" w:rsidRDefault="00B314FB"/>
    <w:p w:rsidR="00B314FB" w:rsidRDefault="00B314FB">
      <w:r>
        <w:lastRenderedPageBreak/>
        <w:t xml:space="preserve">Diagram of construction of AM: </w:t>
      </w:r>
    </w:p>
    <w:p w:rsidR="00B314FB" w:rsidRDefault="00B314FB"/>
    <w:p w:rsidR="00390A28" w:rsidRDefault="00B314FB">
      <w:r>
        <w:rPr>
          <w:noProof/>
          <w:lang w:eastAsia="en-GB"/>
        </w:rPr>
        <w:drawing>
          <wp:inline distT="0" distB="0" distL="0" distR="0" wp14:anchorId="7C1BD14C" wp14:editId="0C7A3ED7">
            <wp:extent cx="55816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539" t="22490" r="18829" b="17234"/>
                    <a:stretch/>
                  </pic:blipFill>
                  <pic:spPr bwMode="auto">
                    <a:xfrm>
                      <a:off x="0" y="0"/>
                      <a:ext cx="558165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390A28" w:rsidRDefault="00390A28"/>
    <w:p w:rsidR="00390A28" w:rsidRDefault="00390A28">
      <w:bookmarkStart w:id="0" w:name="_GoBack"/>
      <w:bookmarkEnd w:id="0"/>
    </w:p>
    <w:p w:rsidR="00390A28" w:rsidRDefault="00390A28"/>
    <w:p w:rsidR="00390A28" w:rsidRDefault="00390A28"/>
    <w:p w:rsidR="00390A28" w:rsidRDefault="00390A28"/>
    <w:sectPr w:rsidR="00390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50"/>
    <w:rsid w:val="00390A28"/>
    <w:rsid w:val="0060185B"/>
    <w:rsid w:val="00AD218C"/>
    <w:rsid w:val="00B314FB"/>
    <w:rsid w:val="00D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6FCD4-6AC0-41FA-BAEE-5772FAC4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6DB4ED1</Template>
  <TotalTime>19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Qirui</dc:creator>
  <cp:keywords/>
  <dc:description/>
  <cp:lastModifiedBy>Peng, Qirui</cp:lastModifiedBy>
  <cp:revision>3</cp:revision>
  <dcterms:created xsi:type="dcterms:W3CDTF">2017-01-23T14:16:00Z</dcterms:created>
  <dcterms:modified xsi:type="dcterms:W3CDTF">2017-01-25T14:10:00Z</dcterms:modified>
</cp:coreProperties>
</file>